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BA" w:rsidRDefault="002C27BA">
      <w:pPr>
        <w:rPr>
          <w:sz w:val="19"/>
          <w:szCs w:val="19"/>
        </w:rPr>
      </w:pPr>
      <w:r>
        <w:rPr>
          <w:sz w:val="19"/>
          <w:szCs w:val="19"/>
        </w:rPr>
        <w:t>Institutsverbund Informatik</w:t>
      </w: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19"/>
          <w:szCs w:val="19"/>
        </w:rPr>
      </w:pPr>
      <w:r>
        <w:rPr>
          <w:b/>
          <w:bCs/>
          <w:caps/>
          <w:sz w:val="19"/>
          <w:szCs w:val="19"/>
        </w:rPr>
        <w:t>Zugangsberechtigung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9"/>
          <w:szCs w:val="19"/>
        </w:rPr>
      </w:pPr>
    </w:p>
    <w:p w:rsidR="002C27BA" w:rsidRDefault="002C27BA">
      <w:pPr>
        <w:rPr>
          <w:sz w:val="19"/>
          <w:szCs w:val="19"/>
        </w:rPr>
      </w:pPr>
    </w:p>
    <w:p w:rsidR="002C27BA" w:rsidRDefault="00186BE3">
      <w:pPr>
        <w:rPr>
          <w:sz w:val="19"/>
          <w:szCs w:val="19"/>
        </w:rPr>
      </w:pPr>
      <w:r>
        <w:rPr>
          <w:sz w:val="19"/>
          <w:szCs w:val="19"/>
        </w:rPr>
        <w:pict>
          <v:rect id="_x0000_i1025" style="width:453.6pt;height:2pt" o:hralign="center" o:hrstd="t" o:hrnoshade="t" o:hr="t" fillcolor="black" stroked="f"/>
        </w:pict>
      </w: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Herr / Frau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Name</w:t>
      </w:r>
      <w:r>
        <w:rPr>
          <w:sz w:val="19"/>
          <w:szCs w:val="19"/>
        </w:rPr>
        <w:tab/>
        <w:t>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>
        <w:rPr>
          <w:sz w:val="19"/>
          <w:szCs w:val="19"/>
        </w:rPr>
        <w:fldChar w:fldCharType="end"/>
      </w:r>
      <w:bookmarkEnd w:id="0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Vorname: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>
        <w:rPr>
          <w:sz w:val="19"/>
          <w:szCs w:val="19"/>
        </w:rPr>
        <w:fldChar w:fldCharType="end"/>
      </w:r>
      <w:bookmarkEnd w:id="1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Matrikelnummer: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>
        <w:rPr>
          <w:sz w:val="19"/>
          <w:szCs w:val="19"/>
        </w:rPr>
        <w:fldChar w:fldCharType="end"/>
      </w:r>
      <w:bookmarkEnd w:id="2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Institut: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9174DC">
        <w:t>Fachgruppe Informatik</w:t>
      </w:r>
      <w:r>
        <w:rPr>
          <w:sz w:val="19"/>
          <w:szCs w:val="19"/>
        </w:rPr>
        <w:fldChar w:fldCharType="end"/>
      </w:r>
      <w:bookmarkEnd w:id="3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Abteilung: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9174DC">
        <w:t>-</w:t>
      </w:r>
      <w:r>
        <w:rPr>
          <w:sz w:val="19"/>
          <w:szCs w:val="19"/>
        </w:rPr>
        <w:fldChar w:fldCharType="end"/>
      </w:r>
      <w:bookmarkEnd w:id="4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erhält ab dem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5" w:name="Text9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 w:rsidR="00186BE3">
        <w:rPr>
          <w:sz w:val="19"/>
          <w:szCs w:val="19"/>
        </w:rPr>
        <w:t> </w:t>
      </w:r>
      <w:r>
        <w:rPr>
          <w:sz w:val="19"/>
          <w:szCs w:val="19"/>
        </w:rPr>
        <w:fldChar w:fldCharType="end"/>
      </w:r>
      <w:bookmarkEnd w:id="5"/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die Zugangsberechtigung für folgende Räume:</w:t>
      </w:r>
    </w:p>
    <w:p w:rsidR="001B65E1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bookmarkStart w:id="6" w:name="Dropdown1"/>
      <w:bookmarkStart w:id="7" w:name="_GoBack"/>
      <w:r w:rsidR="004656B7">
        <w:rPr>
          <w:sz w:val="19"/>
          <w:szCs w:val="19"/>
        </w:rPr>
        <w:fldChar w:fldCharType="begin">
          <w:ffData>
            <w:name w:val="Dropdown1"/>
            <w:enabled/>
            <w:calcOnExit w:val="0"/>
            <w:ddList>
              <w:listEntry w:val="kein "/>
              <w:listEntry w:val="U1.208 Roboter-Labor BV"/>
              <w:listEntry w:val="U1.214 VR-Labor SGS/VIS"/>
              <w:listEntry w:val="0.001 Fachschschaft"/>
              <w:listEntry w:val="0.008 Bibliothek ZDI"/>
              <w:listEntry w:val="0.018 Hauptstudiumspool ZDI"/>
              <w:listEntry w:val="0.037 Grundstudiumspool ZDI"/>
              <w:listEntry w:val="0.114 Studentischer Arbeitsraum"/>
              <w:listEntry w:val="0.153 Multimedia-Produktion VS"/>
              <w:listEntry w:val="0.245 EDV-Maschinenraum ZDI"/>
              <w:listEntry w:val="0.252 Studentischer Arbeitsraum"/>
              <w:listEntry w:val="0.345 Abteilungspool SZS"/>
              <w:listEntry w:val="0.353 SFB 627 Labor VS"/>
              <w:listEntry w:val="0.452 Visualisierungslabor SGS/VIS"/>
              <w:listEntry w:val="V38.01 Hörsaal"/>
              <w:listEntry w:val="V38.02 Hörsaal"/>
              <w:listEntry w:val="V38.03 Hörsaal"/>
              <w:listEntry w:val="V38.04 Hörsaal"/>
              <w:listEntry w:val="1.014 Abteilungspool SE"/>
              <w:listEntry w:val="1.020 Abteilungspool PS/SE"/>
              <w:listEntry w:val="1.024 Diplomanden PS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6"/>
      <w:bookmarkEnd w:id="7"/>
      <w:r>
        <w:rPr>
          <w:sz w:val="19"/>
          <w:szCs w:val="19"/>
        </w:rPr>
        <w:t xml:space="preserve">    </w:t>
      </w:r>
      <w:bookmarkStart w:id="8" w:name="Dropdown4"/>
      <w:r w:rsidR="004656B7">
        <w:rPr>
          <w:sz w:val="19"/>
          <w:szCs w:val="19"/>
        </w:rPr>
        <w:fldChar w:fldCharType="begin">
          <w:ffData>
            <w:name w:val="Dropdown4"/>
            <w:enabled/>
            <w:calcOnExit w:val="0"/>
            <w:ddList>
              <w:listEntry w:val="kein"/>
              <w:listEntry w:val="1.136 Projektraum FK/TI"/>
              <w:listEntry w:val="1.140 Projektraum FK/TI"/>
              <w:listEntry w:val="1.248 Abteilungspool ZDI"/>
              <w:listEntry w:val="1.430 Abteilungspool IS/VIS"/>
              <w:listEntry w:val="1.434 Diplomanden VIS"/>
              <w:listEntry w:val="1.438 Diplomanden VIS"/>
              <w:listEntry w:val="2.020 Diplomanden ISE"/>
              <w:listEntry w:val="2.022 Diplomanden BV"/>
              <w:listEntry w:val="2.041 Mobile Computing Labor VS"/>
              <w:listEntry w:val="2.043 Abteilungspool AS"/>
              <w:listEntry w:val="2.140 Abteilungsppol SGS"/>
              <w:listEntry w:val="2.262 CAD-Labor ISE"/>
              <w:listEntry w:val="2.308 Multimedia-Labor VS"/>
              <w:listEntry w:val="2.316 Datenbanklabor AS"/>
              <w:listEntry w:val="2.342 Mitarbeiter VS"/>
              <w:listEntry w:val="2.414 Mitarbeiter AS"/>
              <w:listEntry w:val="2.430 abteilungspool GR"/>
              <w:listEntry w:val="2.434 Mitarbeiter VIS"/>
              <w:listEntry w:val="2.438 Mitarbeiter GR"/>
              <w:listEntry w:val="3.165 Stud.AR ITI"/>
              <w:listEntry w:val="2.163 HAPRA ITI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8"/>
      <w:r w:rsidR="00E95462">
        <w:rPr>
          <w:sz w:val="19"/>
          <w:szCs w:val="19"/>
        </w:rPr>
        <w:t xml:space="preserve">    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bookmarkStart w:id="9" w:name="Dropdown5"/>
      <w:r w:rsidR="004656B7">
        <w:rPr>
          <w:sz w:val="19"/>
          <w:szCs w:val="19"/>
        </w:rPr>
        <w:fldChar w:fldCharType="begin">
          <w:ffData>
            <w:name w:val="Dropdown5"/>
            <w:enabled/>
            <w:calcOnExit w:val="0"/>
            <w:ddList>
              <w:listEntry w:val="kein"/>
              <w:listEntry w:val="U1.208 Roboter-Labor BV"/>
              <w:listEntry w:val="U1.214 VR-Labor SGS/VIS"/>
              <w:listEntry w:val="0.001 Fachschaft"/>
              <w:listEntry w:val="0.008 Bibliothek ZDI"/>
              <w:listEntry w:val="0.018 Hauptstudiumspool ZDI"/>
              <w:listEntry w:val="0.037 Grundstudiumspool ZDI"/>
              <w:listEntry w:val="0.114 Studentischer Arbeitsraum"/>
              <w:listEntry w:val="0.153 Multimedia-Produktion VS"/>
              <w:listEntry w:val="0.245 EDV-Maschinenraum ZDI"/>
              <w:listEntry w:val="0.252 Studentischer Arbeitsraum"/>
              <w:listEntry w:val="0.345 Abteilungspool SZS"/>
              <w:listEntry w:val="0.353 SFB 627 Labor VS"/>
              <w:listEntry w:val="0.452 Visualisierungslabor SGS/VIS"/>
              <w:listEntry w:val="V38.01 Hörsaal"/>
              <w:listEntry w:val="V38.02 Hörsaal"/>
              <w:listEntry w:val="V38.03 Hörsaal"/>
              <w:listEntry w:val="V38.04 Hörsaal"/>
              <w:listEntry w:val="1.014 Abteilungspool SE"/>
              <w:listEntry w:val="1.020 Abteilungspool PS/SE"/>
              <w:listEntry w:val="1.024 Diplomanden PS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9"/>
      <w:r>
        <w:rPr>
          <w:sz w:val="19"/>
          <w:szCs w:val="19"/>
        </w:rPr>
        <w:t xml:space="preserve">     </w:t>
      </w:r>
      <w:bookmarkStart w:id="10" w:name="Dropdown3"/>
      <w:r w:rsidR="004656B7">
        <w:rPr>
          <w:sz w:val="19"/>
          <w:szCs w:val="19"/>
        </w:rPr>
        <w:fldChar w:fldCharType="begin">
          <w:ffData>
            <w:name w:val="Dropdown3"/>
            <w:enabled/>
            <w:calcOnExit w:val="0"/>
            <w:ddList>
              <w:listEntry w:val="kein"/>
              <w:listEntry w:val="1.039 Abteilungspool BS/SZS"/>
              <w:listEntry w:val="1.136 Projektraum FK/TI"/>
              <w:listEntry w:val="1.248 Abteilungspool ZDI"/>
              <w:listEntry w:val="1.140 Projektraum FK/TI"/>
              <w:listEntry w:val="1.430 Abteilungspool IS/VIS"/>
              <w:listEntry w:val="1.434 Diplomanden VIS"/>
              <w:listEntry w:val="1.438 Diplomanden VIS"/>
              <w:listEntry w:val="2.020 Diplomanden ISE"/>
              <w:listEntry w:val="2.022 Diplomanden BV"/>
              <w:listEntry w:val="2.041 Mobile Computing Labor"/>
              <w:listEntry w:val="2.043 Abteilungspool AS"/>
              <w:listEntry w:val="2.140 Abteilungspool SGS"/>
              <w:listEntry w:val="2.262 CAD-Labor ISE"/>
              <w:listEntry w:val="2.308 Multimedia-Labor VS"/>
              <w:listEntry w:val="2.316 Datenbanklabor AS"/>
              <w:listEntry w:val="2.342 Mitarbeiter VS"/>
              <w:listEntry w:val="2.414 Mitarbeiter AS"/>
              <w:listEntry w:val="2.430 Abteilungspool GR"/>
              <w:listEntry w:val="2.434 Mitarbeiter VIS"/>
              <w:listEntry w:val="2.438 Mitarbeiter GR"/>
              <w:listEntry w:val="3.165 Stud.AR ITI"/>
              <w:listEntry w:val="2.163 HAPRA ITI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10"/>
      <w:r w:rsidR="00CE74BB">
        <w:rPr>
          <w:sz w:val="19"/>
          <w:szCs w:val="19"/>
        </w:rPr>
        <w:t xml:space="preserve">    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bookmarkStart w:id="11" w:name="Dropdown6"/>
      <w:r w:rsidR="004656B7">
        <w:rPr>
          <w:sz w:val="19"/>
          <w:szCs w:val="19"/>
        </w:rPr>
        <w:fldChar w:fldCharType="begin">
          <w:ffData>
            <w:name w:val="Dropdown6"/>
            <w:enabled/>
            <w:calcOnExit w:val="0"/>
            <w:ddList>
              <w:listEntry w:val="kein"/>
              <w:listEntry w:val="U1.208 Roboter-Labor BV"/>
              <w:listEntry w:val="U1.214 VR-Labor SGS/VIS"/>
              <w:listEntry w:val="0.001 Fachschaft"/>
              <w:listEntry w:val="0.008 Bibliothek ZDI"/>
              <w:listEntry w:val="0.018 Hauptstudiumspool ZDI"/>
              <w:listEntry w:val="0.037 Grundstudiumspool ZDI"/>
              <w:listEntry w:val="0.114 Studentischer Arbeitsraum "/>
              <w:listEntry w:val="0.153 Multimedia-Produktion VS"/>
              <w:listEntry w:val="0.245 EDV-Maschinenraum ZDI"/>
              <w:listEntry w:val="0.252 Studentischer Arbeitsraum"/>
              <w:listEntry w:val="0.345 Abteilungspool SZS"/>
              <w:listEntry w:val="0.353 SFB 627 Labor"/>
              <w:listEntry w:val="0.452 Visualisierungslabor SGS/VIS"/>
              <w:listEntry w:val="V38.01 Hörsaal"/>
              <w:listEntry w:val="V38.02 Hörsaal"/>
              <w:listEntry w:val="V38.03 Hörsaal"/>
              <w:listEntry w:val="V38.04 Hörsaal"/>
              <w:listEntry w:val="1.014 Abteilungspool SE"/>
              <w:listEntry w:val="1.020 Abteilungspool PS/SE"/>
              <w:listEntry w:val="1.024 Diplomanden PS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11"/>
      <w:r>
        <w:rPr>
          <w:sz w:val="19"/>
          <w:szCs w:val="19"/>
        </w:rPr>
        <w:t xml:space="preserve">     </w:t>
      </w:r>
      <w:bookmarkStart w:id="12" w:name="Dropdown7"/>
      <w:r w:rsidR="004656B7">
        <w:rPr>
          <w:sz w:val="19"/>
          <w:szCs w:val="19"/>
        </w:rPr>
        <w:fldChar w:fldCharType="begin">
          <w:ffData>
            <w:name w:val="Dropdown7"/>
            <w:enabled/>
            <w:calcOnExit w:val="0"/>
            <w:ddList>
              <w:listEntry w:val="kein"/>
              <w:listEntry w:val="1.039 Abteilungspool BS/SZS"/>
              <w:listEntry w:val="1.136 Projektraum FK/TI"/>
              <w:listEntry w:val="1.140 Projektraum FK/TI"/>
              <w:listEntry w:val="1.248 Abteilungspool ZDI"/>
              <w:listEntry w:val="1.430 Abteilungspool IS/VIS"/>
              <w:listEntry w:val="1.434 Diplomanden VIS"/>
              <w:listEntry w:val="1.438 Diplomanden VIS"/>
              <w:listEntry w:val="2.020 Diplomanden ISE"/>
              <w:listEntry w:val="2.022 Diplomanden BV"/>
              <w:listEntry w:val="2.041 Mobile Computing LAbor VS"/>
              <w:listEntry w:val="2.043 Abteilungspool AS"/>
              <w:listEntry w:val="2.140 Abteilungspool SGS"/>
              <w:listEntry w:val="2.262 CAD-Labor ISE"/>
              <w:listEntry w:val="2.308 Multimedia-Labor VS"/>
              <w:listEntry w:val="2.316 Datenbanklabor AS"/>
              <w:listEntry w:val="2.342 Mitarbeiter VS"/>
              <w:listEntry w:val="2.414 Mitarbeiter AS"/>
              <w:listEntry w:val="2.430 Abteilungspool GR"/>
              <w:listEntry w:val="2.434 Mitarbeiter VIS"/>
              <w:listEntry w:val="2.438 Mitarbeiter GR"/>
              <w:listEntry w:val="3.165 Stud.AR ITI"/>
              <w:listEntry w:val="2.163 HAPRA ITI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12"/>
      <w:r w:rsidR="00CE74BB">
        <w:rPr>
          <w:sz w:val="19"/>
          <w:szCs w:val="19"/>
        </w:rPr>
        <w:t xml:space="preserve">    </w:t>
      </w:r>
    </w:p>
    <w:p w:rsidR="001B65E1" w:rsidRDefault="001B65E1" w:rsidP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 w:rsidRPr="001B65E1"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"/>
            <w:enabled/>
            <w:calcOnExit w:val="0"/>
            <w:ddList>
              <w:listEntry w:val="kein"/>
              <w:listEntry w:val="PR 5a Labor 00.023a"/>
              <w:listEntry w:val="PR 5a Labor 00.023b"/>
              <w:listEntry w:val="PR 5a Haupteingang"/>
            </w:ddList>
          </w:ffData>
        </w:fldChar>
      </w:r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    </w:t>
      </w:r>
      <w:r>
        <w:rPr>
          <w:sz w:val="19"/>
          <w:szCs w:val="19"/>
        </w:rPr>
        <w:fldChar w:fldCharType="begin">
          <w:ffData>
            <w:name w:val=""/>
            <w:enabled/>
            <w:calcOnExit w:val="0"/>
            <w:ddList>
              <w:listEntry w:val="kein"/>
              <w:listEntry w:val="PR 5a Labor 00.023a"/>
              <w:listEntry w:val="PR 5a Labor 00.023b"/>
              <w:listEntry w:val="PR 5a Haupteingang"/>
            </w:ddList>
          </w:ffData>
        </w:fldChar>
      </w:r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fldChar w:fldCharType="begin">
          <w:ffData>
            <w:name w:val=""/>
            <w:enabled/>
            <w:calcOnExit w:val="0"/>
            <w:ddList>
              <w:listEntry w:val="kein"/>
              <w:listEntry w:val="PR 5a Labor 00.023a"/>
              <w:listEntry w:val="PR 5a Labor 00.023b"/>
              <w:listEntry w:val="PR 5a Haupteingang"/>
            </w:ddList>
          </w:ffData>
        </w:fldChar>
      </w:r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>
        <w:rPr>
          <w:sz w:val="19"/>
          <w:szCs w:val="19"/>
        </w:rPr>
        <w:fldChar w:fldCharType="end"/>
      </w: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Kontrollkästchen1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FORMCHECKBOX</w:instrText>
      </w:r>
      <w:r>
        <w:rPr>
          <w:sz w:val="19"/>
          <w:szCs w:val="19"/>
        </w:rPr>
        <w:instrText xml:space="preserve"> </w:instrText>
      </w:r>
      <w:r w:rsidR="00186BE3">
        <w:rPr>
          <w:sz w:val="19"/>
          <w:szCs w:val="19"/>
        </w:rPr>
      </w:r>
      <w:r w:rsidR="00186BE3">
        <w:rPr>
          <w:sz w:val="19"/>
          <w:szCs w:val="19"/>
        </w:rPr>
        <w:fldChar w:fldCharType="separate"/>
      </w:r>
      <w:r>
        <w:rPr>
          <w:sz w:val="19"/>
          <w:szCs w:val="19"/>
        </w:rPr>
        <w:fldChar w:fldCharType="end"/>
      </w:r>
      <w:bookmarkEnd w:id="13"/>
      <w:r>
        <w:rPr>
          <w:sz w:val="19"/>
          <w:szCs w:val="19"/>
        </w:rPr>
        <w:t xml:space="preserve"> Zugang zum Gebäude </w:t>
      </w:r>
      <w:r w:rsidR="00E95462">
        <w:rPr>
          <w:sz w:val="19"/>
          <w:szCs w:val="19"/>
        </w:rPr>
        <w:t xml:space="preserve">Universitätsstr. 38 </w:t>
      </w:r>
      <w:r>
        <w:rPr>
          <w:sz w:val="19"/>
          <w:szCs w:val="19"/>
        </w:rPr>
        <w:t>außerhalb der Öffnungszeiten</w:t>
      </w: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Ablauf Zugangsberechtigung am: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4" w:name="Text10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9174DC">
        <w:t>-</w:t>
      </w:r>
      <w:r>
        <w:rPr>
          <w:sz w:val="19"/>
          <w:szCs w:val="19"/>
        </w:rPr>
        <w:fldChar w:fldCharType="end"/>
      </w:r>
      <w:bookmarkEnd w:id="14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tabs>
          <w:tab w:val="left" w:leader="hyphen" w:pos="-2700"/>
          <w:tab w:val="left" w:pos="-2340"/>
          <w:tab w:val="left" w:leader="hyphen" w:pos="540"/>
          <w:tab w:val="left" w:pos="3420"/>
          <w:tab w:val="right" w:leader="hyphen" w:pos="7938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tabs>
          <w:tab w:val="left" w:leader="hyphen" w:pos="-2700"/>
          <w:tab w:val="left" w:pos="-2340"/>
          <w:tab w:val="left" w:pos="2370"/>
          <w:tab w:val="left" w:pos="4500"/>
          <w:tab w:val="left" w:leader="hyphen" w:pos="9072"/>
        </w:tabs>
        <w:spacing w:line="360" w:lineRule="auto"/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 xml:space="preserve">Stuttgart, 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TIME</w:instrText>
      </w:r>
      <w:r>
        <w:rPr>
          <w:sz w:val="19"/>
          <w:szCs w:val="19"/>
        </w:rPr>
        <w:instrText xml:space="preserve"> \@ "</w:instrText>
      </w:r>
      <w:r w:rsidR="00014D84">
        <w:rPr>
          <w:sz w:val="19"/>
          <w:szCs w:val="19"/>
        </w:rPr>
        <w:instrText>dd.MM.yyyy</w:instrText>
      </w:r>
      <w:r>
        <w:rPr>
          <w:sz w:val="19"/>
          <w:szCs w:val="19"/>
        </w:rPr>
        <w:instrText xml:space="preserve">" </w:instrText>
      </w:r>
      <w:r>
        <w:rPr>
          <w:sz w:val="19"/>
          <w:szCs w:val="19"/>
        </w:rPr>
        <w:fldChar w:fldCharType="separate"/>
      </w:r>
      <w:r w:rsidR="00186BE3">
        <w:rPr>
          <w:noProof/>
          <w:sz w:val="19"/>
          <w:szCs w:val="19"/>
        </w:rPr>
        <w:t>08.10.2018</w: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ab/>
      </w:r>
      <w:proofErr w:type="gramStart"/>
      <w:r>
        <w:rPr>
          <w:sz w:val="19"/>
          <w:szCs w:val="19"/>
        </w:rPr>
        <w:t>Institutsstempel  und</w:t>
      </w:r>
      <w:proofErr w:type="gramEnd"/>
      <w:r>
        <w:rPr>
          <w:sz w:val="19"/>
          <w:szCs w:val="19"/>
        </w:rPr>
        <w:t xml:space="preserve"> Unterschrift </w:t>
      </w: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>Informationen und Hinweise:</w:t>
      </w: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>Die Zugangsberechtigung für die einzelnen Räume wird von den j</w:t>
      </w:r>
      <w:r w:rsidR="00E778DF">
        <w:rPr>
          <w:sz w:val="19"/>
          <w:szCs w:val="19"/>
        </w:rPr>
        <w:t>eweiligen Instituten</w:t>
      </w:r>
      <w:r>
        <w:rPr>
          <w:sz w:val="19"/>
          <w:szCs w:val="19"/>
        </w:rPr>
        <w:t xml:space="preserve"> vergeben.</w:t>
      </w:r>
    </w:p>
    <w:p w:rsidR="004656B7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ab/>
      </w:r>
    </w:p>
    <w:sectPr w:rsidR="00465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93600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95A84"/>
    <w:multiLevelType w:val="hybridMultilevel"/>
    <w:tmpl w:val="6D4C74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cumentProtection w:edit="forms" w:formatting="1" w:enforcement="1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84"/>
    <w:rsid w:val="00014D84"/>
    <w:rsid w:val="000413B2"/>
    <w:rsid w:val="000F1364"/>
    <w:rsid w:val="00182BE7"/>
    <w:rsid w:val="00186BE3"/>
    <w:rsid w:val="001B65E1"/>
    <w:rsid w:val="002C27BA"/>
    <w:rsid w:val="004656B7"/>
    <w:rsid w:val="00541356"/>
    <w:rsid w:val="007B7E18"/>
    <w:rsid w:val="00871206"/>
    <w:rsid w:val="009174DC"/>
    <w:rsid w:val="00B45458"/>
    <w:rsid w:val="00CE74BB"/>
    <w:rsid w:val="00E778DF"/>
    <w:rsid w:val="00E95462"/>
    <w:rsid w:val="00F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60B6A"/>
  <w15:chartTrackingRefBased/>
  <w15:docId w15:val="{5D2545BD-E8DD-46F5-85CE-5D232D41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6BE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6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2\Documents\Studium\Fachschaft\Zugangsberechtigung-Antrag-Seminarr&#228;um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Zugangsberechtigung-Antrag-Seminarräume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Institut für Informatik</vt:lpstr>
    </vt:vector>
  </TitlesOfParts>
  <Company>Chaos &amp; Co.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für Informatik</dc:title>
  <dc:subject>Schlüsselausgabe</dc:subject>
  <dc:creator>Fabian Grote</dc:creator>
  <cp:keywords>Schlüssel, Vordruck, Formulare</cp:keywords>
  <dc:description/>
  <cp:lastModifiedBy>Fabian Grote</cp:lastModifiedBy>
  <cp:revision>5</cp:revision>
  <cp:lastPrinted>2018-10-08T16:42:00Z</cp:lastPrinted>
  <dcterms:created xsi:type="dcterms:W3CDTF">2018-07-25T11:51:00Z</dcterms:created>
  <dcterms:modified xsi:type="dcterms:W3CDTF">2018-10-08T16:42:00Z</dcterms:modified>
  <cp:category>Büroorganisation</cp:category>
</cp:coreProperties>
</file>